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19CF4" w14:textId="77777777" w:rsidR="00C55D85" w:rsidRDefault="00127C0F" w:rsidP="00127C0F">
      <w:pPr>
        <w:pStyle w:val="GraphicAnchor"/>
      </w:pPr>
      <w:r w:rsidRPr="001700F2">
        <w:rPr>
          <w:rFonts w:ascii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42B8F5" wp14:editId="46BE5FED">
                <wp:simplePos x="0" y="0"/>
                <wp:positionH relativeFrom="page">
                  <wp:align>center</wp:align>
                </wp:positionH>
                <wp:positionV relativeFrom="paragraph">
                  <wp:posOffset>-452063</wp:posOffset>
                </wp:positionV>
                <wp:extent cx="7772400" cy="1249200"/>
                <wp:effectExtent l="0" t="0" r="0" b="8255"/>
                <wp:wrapNone/>
                <wp:docPr id="6" name="Rectangle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2492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226A" id="Rectangle 7" o:spid="_x0000_s1026" style="position:absolute;margin-left:0;margin-top:-35.6pt;width:612pt;height:98.3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" fillcolor="#303848 [3204]" stroked="f">
                <w10:wrap anchorx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894"/>
        <w:gridCol w:w="2944"/>
        <w:gridCol w:w="3462"/>
      </w:tblGrid>
      <w:tr w:rsidR="00127C0F" w:rsidRPr="001700F2" w14:paraId="41942FD6" w14:textId="77777777" w:rsidTr="00127C0F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619F1428" w14:textId="46824668" w:rsidR="00127C0F" w:rsidRPr="001700F2" w:rsidRDefault="0046469B" w:rsidP="00B20DFA">
            <w:pPr>
              <w:pStyle w:val="Title"/>
            </w:pPr>
            <w:r>
              <w:t xml:space="preserve">Sunil </w:t>
            </w:r>
            <w:proofErr w:type="spellStart"/>
            <w:r>
              <w:t>kumar</w:t>
            </w:r>
            <w:proofErr w:type="spellEnd"/>
          </w:p>
          <w:p w14:paraId="2ED5225E" w14:textId="5186CF68" w:rsidR="00127C0F" w:rsidRPr="001700F2" w:rsidRDefault="0046469B" w:rsidP="00B20DFA">
            <w:pPr>
              <w:pStyle w:val="Subtitle"/>
            </w:pPr>
            <w:r>
              <w:t>Software Developer</w:t>
            </w:r>
            <w:r w:rsidR="00127C0F" w:rsidRPr="001700F2">
              <w:t xml:space="preserve"> </w:t>
            </w:r>
          </w:p>
        </w:tc>
      </w:tr>
      <w:tr w:rsidR="00127C0F" w:rsidRPr="001700F2" w14:paraId="1CA711AE" w14:textId="77777777" w:rsidTr="0027012A">
        <w:trPr>
          <w:trHeight w:val="438"/>
        </w:trPr>
        <w:tc>
          <w:tcPr>
            <w:tcW w:w="9300" w:type="dxa"/>
            <w:gridSpan w:val="3"/>
            <w:tcBorders>
              <w:top w:val="single" w:sz="24" w:space="0" w:color="BF9268" w:themeColor="accent2"/>
            </w:tcBorders>
            <w:vAlign w:val="center"/>
          </w:tcPr>
          <w:p w14:paraId="6CFC0DB7" w14:textId="77777777" w:rsidR="00127C0F" w:rsidRPr="00EE275A" w:rsidRDefault="00127C0F" w:rsidP="00B20DFA"/>
        </w:tc>
      </w:tr>
      <w:tr w:rsidR="00127C0F" w:rsidRPr="001700F2" w14:paraId="5092DC0C" w14:textId="77777777" w:rsidTr="00127C0F">
        <w:trPr>
          <w:trHeight w:val="210"/>
        </w:trPr>
        <w:tc>
          <w:tcPr>
            <w:tcW w:w="3098" w:type="dxa"/>
            <w:tcBorders>
              <w:bottom w:val="single" w:sz="18" w:space="0" w:color="BF9268" w:themeColor="accent2"/>
            </w:tcBorders>
          </w:tcPr>
          <w:p w14:paraId="505DFEC7" w14:textId="77777777" w:rsidR="00127C0F" w:rsidRPr="001700F2" w:rsidRDefault="00127C0F" w:rsidP="00B20DFA"/>
        </w:tc>
        <w:tc>
          <w:tcPr>
            <w:tcW w:w="3107" w:type="dxa"/>
            <w:vMerge w:val="restart"/>
            <w:shd w:val="clear" w:color="auto" w:fill="303848" w:themeFill="accent1"/>
            <w:vAlign w:val="center"/>
          </w:tcPr>
          <w:p w14:paraId="4103E578" w14:textId="77777777" w:rsidR="00127C0F" w:rsidRPr="001700F2" w:rsidRDefault="002905F6" w:rsidP="00127C0F">
            <w:pPr>
              <w:pStyle w:val="Heading1"/>
            </w:pPr>
            <w:sdt>
              <w:sdtPr>
                <w:id w:val="-1215895415"/>
                <w:placeholder>
                  <w:docPart w:val="59FAD0FBF2F5496A9CB05D4F8D59D4CE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CONTACT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4D8709E1" w14:textId="77777777" w:rsidR="00127C0F" w:rsidRPr="001700F2" w:rsidRDefault="00127C0F" w:rsidP="00B20DFA"/>
        </w:tc>
      </w:tr>
      <w:tr w:rsidR="00127C0F" w:rsidRPr="001700F2" w14:paraId="5CE87389" w14:textId="77777777" w:rsidTr="00127C0F">
        <w:trPr>
          <w:trHeight w:val="210"/>
        </w:trPr>
        <w:tc>
          <w:tcPr>
            <w:tcW w:w="3098" w:type="dxa"/>
            <w:tcBorders>
              <w:top w:val="single" w:sz="18" w:space="0" w:color="BF9268" w:themeColor="accent2"/>
            </w:tcBorders>
          </w:tcPr>
          <w:p w14:paraId="2D109400" w14:textId="77777777" w:rsidR="00127C0F" w:rsidRPr="001700F2" w:rsidRDefault="00127C0F" w:rsidP="00B20DFA"/>
        </w:tc>
        <w:tc>
          <w:tcPr>
            <w:tcW w:w="3107" w:type="dxa"/>
            <w:vMerge/>
            <w:shd w:val="clear" w:color="auto" w:fill="303848" w:themeFill="accent1"/>
            <w:vAlign w:val="center"/>
          </w:tcPr>
          <w:p w14:paraId="700A7D18" w14:textId="77777777" w:rsidR="00127C0F" w:rsidRPr="001700F2" w:rsidRDefault="00127C0F" w:rsidP="00B20DFA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5D6DEB4B" w14:textId="77777777" w:rsidR="00127C0F" w:rsidRPr="001700F2" w:rsidRDefault="00127C0F" w:rsidP="00B20DFA">
            <w:pPr>
              <w:rPr>
                <w:noProof/>
              </w:rPr>
            </w:pPr>
          </w:p>
        </w:tc>
      </w:tr>
      <w:tr w:rsidR="00127C0F" w:rsidRPr="001700F2" w14:paraId="7E02F61C" w14:textId="77777777" w:rsidTr="00127C0F">
        <w:trPr>
          <w:trHeight w:val="1099"/>
        </w:trPr>
        <w:tc>
          <w:tcPr>
            <w:tcW w:w="3098" w:type="dxa"/>
            <w:vAlign w:val="center"/>
          </w:tcPr>
          <w:p w14:paraId="5CA5400F" w14:textId="17386FC7" w:rsidR="00127C0F" w:rsidRPr="001700F2" w:rsidRDefault="00127C0F" w:rsidP="00127C0F">
            <w:pPr>
              <w:jc w:val="center"/>
            </w:pPr>
          </w:p>
        </w:tc>
        <w:tc>
          <w:tcPr>
            <w:tcW w:w="3107" w:type="dxa"/>
            <w:vAlign w:val="center"/>
          </w:tcPr>
          <w:p w14:paraId="4A9771DD" w14:textId="151C2C2D" w:rsidR="00127C0F" w:rsidRPr="001700F2" w:rsidRDefault="0046469B" w:rsidP="00127C0F">
            <w:pPr>
              <w:jc w:val="center"/>
            </w:pPr>
            <w:r>
              <w:t>+1 6043674432</w:t>
            </w:r>
          </w:p>
        </w:tc>
        <w:tc>
          <w:tcPr>
            <w:tcW w:w="3095" w:type="dxa"/>
            <w:vAlign w:val="center"/>
          </w:tcPr>
          <w:p w14:paraId="2EF81323" w14:textId="608DE6DD" w:rsidR="00127C0F" w:rsidRPr="001700F2" w:rsidRDefault="0046469B" w:rsidP="00127C0F">
            <w:pPr>
              <w:jc w:val="center"/>
            </w:pPr>
            <w:r>
              <w:t>Sunilkumarsheoran@gmail.com</w:t>
            </w:r>
          </w:p>
        </w:tc>
      </w:tr>
      <w:tr w:rsidR="00127C0F" w:rsidRPr="001700F2" w14:paraId="4E5DAFD3" w14:textId="77777777" w:rsidTr="00127C0F">
        <w:trPr>
          <w:trHeight w:val="284"/>
        </w:trPr>
        <w:tc>
          <w:tcPr>
            <w:tcW w:w="3098" w:type="dxa"/>
            <w:vMerge w:val="restart"/>
            <w:shd w:val="clear" w:color="auto" w:fill="F2F2F2" w:themeFill="background1" w:themeFillShade="F2"/>
            <w:vAlign w:val="center"/>
          </w:tcPr>
          <w:p w14:paraId="52A88C8D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bottom w:val="single" w:sz="18" w:space="0" w:color="BF9268" w:themeColor="accent2"/>
            </w:tcBorders>
            <w:shd w:val="clear" w:color="auto" w:fill="auto"/>
            <w:vAlign w:val="center"/>
          </w:tcPr>
          <w:p w14:paraId="2724EB25" w14:textId="77777777" w:rsidR="00127C0F" w:rsidRPr="001700F2" w:rsidRDefault="00127C0F" w:rsidP="00B20DFA"/>
        </w:tc>
      </w:tr>
      <w:tr w:rsidR="00127C0F" w:rsidRPr="001700F2" w14:paraId="4250C9A7" w14:textId="77777777" w:rsidTr="00127C0F">
        <w:trPr>
          <w:trHeight w:val="284"/>
        </w:trPr>
        <w:tc>
          <w:tcPr>
            <w:tcW w:w="3098" w:type="dxa"/>
            <w:vMerge/>
            <w:shd w:val="clear" w:color="auto" w:fill="F2F2F2" w:themeFill="background1" w:themeFillShade="F2"/>
            <w:vAlign w:val="center"/>
          </w:tcPr>
          <w:p w14:paraId="7B2F1321" w14:textId="77777777" w:rsidR="00127C0F" w:rsidRPr="001700F2" w:rsidRDefault="00127C0F" w:rsidP="00B20DFA">
            <w:pPr>
              <w:pStyle w:val="Heading2"/>
            </w:pPr>
          </w:p>
        </w:tc>
        <w:tc>
          <w:tcPr>
            <w:tcW w:w="6202" w:type="dxa"/>
            <w:gridSpan w:val="2"/>
            <w:tcBorders>
              <w:top w:val="single" w:sz="18" w:space="0" w:color="BF9268" w:themeColor="accent2"/>
            </w:tcBorders>
            <w:shd w:val="clear" w:color="auto" w:fill="auto"/>
            <w:vAlign w:val="center"/>
          </w:tcPr>
          <w:p w14:paraId="57FDE541" w14:textId="77777777" w:rsidR="00127C0F" w:rsidRPr="001700F2" w:rsidRDefault="00127C0F" w:rsidP="00B20DFA"/>
        </w:tc>
      </w:tr>
      <w:tr w:rsidR="00127C0F" w:rsidRPr="001700F2" w14:paraId="7EFEB529" w14:textId="77777777" w:rsidTr="00127C0F">
        <w:trPr>
          <w:trHeight w:val="7371"/>
        </w:trPr>
        <w:tc>
          <w:tcPr>
            <w:tcW w:w="3098" w:type="dxa"/>
            <w:shd w:val="clear" w:color="auto" w:fill="F2F2F2" w:themeFill="background1" w:themeFillShade="F2"/>
          </w:tcPr>
          <w:p w14:paraId="3054D9BF" w14:textId="77777777" w:rsidR="00127C0F" w:rsidRDefault="002905F6" w:rsidP="00B20DFA">
            <w:pPr>
              <w:pStyle w:val="Text"/>
            </w:pPr>
            <w:sdt>
              <w:sdtPr>
                <w:id w:val="-1620673947"/>
                <w:placeholder>
                  <w:docPart w:val="F45DDAE74E9F451E80AC64F4921BF28D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[Recipient Name]</w:t>
                </w:r>
              </w:sdtContent>
            </w:sdt>
          </w:p>
          <w:p w14:paraId="42323234" w14:textId="77777777" w:rsidR="0027012A" w:rsidRDefault="002905F6" w:rsidP="0027012A">
            <w:pPr>
              <w:pStyle w:val="Text"/>
            </w:pPr>
            <w:sdt>
              <w:sdtPr>
                <w:id w:val="1411350261"/>
                <w:placeholder>
                  <w:docPart w:val="6989B80FA60048FE9CE1426627EF677B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[Title]</w:t>
                </w:r>
              </w:sdtContent>
            </w:sdt>
          </w:p>
          <w:p w14:paraId="1ABCC91D" w14:textId="77777777" w:rsidR="0027012A" w:rsidRDefault="002905F6" w:rsidP="0027012A">
            <w:pPr>
              <w:pStyle w:val="Text"/>
            </w:pPr>
            <w:sdt>
              <w:sdtPr>
                <w:id w:val="573628515"/>
                <w:placeholder>
                  <w:docPart w:val="63E85C160FC94311ACE3B337C739FF00"/>
                </w:placeholder>
                <w:temporary/>
                <w:showingPlcHdr/>
                <w15:appearance w15:val="hidden"/>
              </w:sdtPr>
              <w:sdtEndPr/>
              <w:sdtContent>
                <w:r w:rsidR="0027012A">
                  <w:t>[Company]</w:t>
                </w:r>
              </w:sdtContent>
            </w:sdt>
          </w:p>
          <w:sdt>
            <w:sdtPr>
              <w:id w:val="1920981360"/>
              <w:placeholder>
                <w:docPart w:val="0CA3E885CC0C49A9AA69468B8EF37BEE"/>
              </w:placeholder>
              <w:temporary/>
              <w:showingPlcHdr/>
              <w15:appearance w15:val="hidden"/>
            </w:sdtPr>
            <w:sdtEndPr/>
            <w:sdtContent>
              <w:p w14:paraId="577C174E" w14:textId="77777777" w:rsidR="0027012A" w:rsidRDefault="0027012A" w:rsidP="0027012A">
                <w:pPr>
                  <w:pStyle w:val="Text"/>
                </w:pPr>
                <w:r>
                  <w:t>[Recipient Street Address]</w:t>
                </w:r>
              </w:p>
            </w:sdtContent>
          </w:sdt>
          <w:sdt>
            <w:sdtPr>
              <w:id w:val="-348642303"/>
              <w:placeholder>
                <w:docPart w:val="548A23C43F054EEA8E1457192FEE4010"/>
              </w:placeholder>
              <w:temporary/>
              <w:showingPlcHdr/>
              <w15:appearance w15:val="hidden"/>
            </w:sdtPr>
            <w:sdtEndPr/>
            <w:sdtContent>
              <w:p w14:paraId="4E96E6E6" w14:textId="77777777" w:rsidR="00127C0F" w:rsidRPr="001700F2" w:rsidRDefault="0027012A" w:rsidP="0027012A">
                <w:pPr>
                  <w:pStyle w:val="Text"/>
                </w:pPr>
                <w:r>
                  <w:t>[Recipient City, ST Zip]</w:t>
                </w:r>
              </w:p>
            </w:sdtContent>
          </w:sdt>
        </w:tc>
        <w:tc>
          <w:tcPr>
            <w:tcW w:w="6202" w:type="dxa"/>
            <w:gridSpan w:val="2"/>
          </w:tcPr>
          <w:p w14:paraId="0E24DE0C" w14:textId="77777777" w:rsidR="00127C0F" w:rsidRDefault="002905F6" w:rsidP="00127C0F">
            <w:sdt>
              <w:sdtPr>
                <w:id w:val="2099673673"/>
                <w:placeholder>
                  <w:docPart w:val="9D54913467A34530A1387A8174A08E12"/>
                </w:placeholder>
                <w:temporary/>
                <w:showingPlcHdr/>
                <w15:appearance w15:val="hidden"/>
              </w:sdtPr>
              <w:sdtEndPr/>
              <w:sdtContent>
                <w:r w:rsidR="00127C0F" w:rsidRPr="00BF09B3">
                  <w:t>Dear</w:t>
                </w:r>
              </w:sdtContent>
            </w:sdt>
            <w:r w:rsidR="00127C0F">
              <w:t xml:space="preserve"> </w:t>
            </w:r>
            <w:sdt>
              <w:sdtPr>
                <w:id w:val="-1913855449"/>
                <w:placeholder>
                  <w:docPart w:val="0DAF12CF579949828DAB056A79AD28E6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127C0F" w:rsidRPr="00BF09B3">
                  <w:t>[Recipient Name]</w:t>
                </w:r>
                <w:bookmarkEnd w:id="0"/>
              </w:sdtContent>
            </w:sdt>
            <w:r w:rsidR="00127C0F" w:rsidRPr="00BF09B3">
              <w:t>,</w:t>
            </w:r>
          </w:p>
          <w:p w14:paraId="376739B1" w14:textId="77777777" w:rsidR="008B7A58" w:rsidRDefault="008B7A58" w:rsidP="00127C0F"/>
          <w:p w14:paraId="0E1D1225" w14:textId="77777777" w:rsidR="00127C0F" w:rsidRDefault="002905F6" w:rsidP="00127C0F">
            <w:sdt>
              <w:sdtPr>
                <w:id w:val="1991519905"/>
                <w:placeholder>
                  <w:docPart w:val="3947BCCC325940DBAAC8F37E34010260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Are you looking for a [job title] with:</w:t>
                </w:r>
              </w:sdtContent>
            </w:sdt>
          </w:p>
          <w:sdt>
            <w:sdtPr>
              <w:id w:val="1158801703"/>
              <w:placeholder>
                <w:docPart w:val="6BAE86E2F13A4D7AAA381A4E37AFAE90"/>
              </w:placeholder>
              <w:temporary/>
              <w:showingPlcHdr/>
              <w15:appearance w15:val="hidden"/>
            </w:sdtPr>
            <w:sdtEndPr/>
            <w:sdtContent>
              <w:p w14:paraId="0C4DDCED" w14:textId="77777777" w:rsidR="00127C0F" w:rsidRDefault="00127C0F" w:rsidP="00127C0F">
                <w:pPr>
                  <w:pStyle w:val="ListBullet"/>
                </w:pPr>
                <w:r w:rsidRPr="00F76D98">
                  <w:t>[Number] years of hands-on experience in [area of expertise]?</w:t>
                </w:r>
              </w:p>
            </w:sdtContent>
          </w:sdt>
          <w:sdt>
            <w:sdtPr>
              <w:id w:val="-385257794"/>
              <w:placeholder>
                <w:docPart w:val="9069590A389E4C9F893CA262F5A19305"/>
              </w:placeholder>
              <w:temporary/>
              <w:showingPlcHdr/>
              <w15:appearance w15:val="hidden"/>
            </w:sdtPr>
            <w:sdtEndPr/>
            <w:sdtContent>
              <w:p w14:paraId="22212E84" w14:textId="77777777" w:rsidR="00127C0F" w:rsidRPr="00F76D98" w:rsidRDefault="00127C0F" w:rsidP="00127C0F">
                <w:pPr>
                  <w:pStyle w:val="ListBullet"/>
                </w:pPr>
                <w:r>
                  <w:t>Knowledge of the latest technology in [industry or field]?</w:t>
                </w:r>
              </w:p>
            </w:sdtContent>
          </w:sdt>
          <w:sdt>
            <w:sdtPr>
              <w:id w:val="-1738167380"/>
              <w:placeholder>
                <w:docPart w:val="0627894C10624C90ABF5CDB79BDFC16F"/>
              </w:placeholder>
              <w:temporary/>
              <w:showingPlcHdr/>
              <w15:appearance w15:val="hidden"/>
            </w:sdtPr>
            <w:sdtEndPr/>
            <w:sdtContent>
              <w:p w14:paraId="6E023D31" w14:textId="77777777" w:rsidR="00127C0F" w:rsidRPr="00F76D98" w:rsidRDefault="00127C0F" w:rsidP="00127C0F">
                <w:pPr>
                  <w:pStyle w:val="ListBullet"/>
                </w:pPr>
                <w:r>
                  <w:t>[Excellent written and oral communication skills?]</w:t>
                </w:r>
              </w:p>
            </w:sdtContent>
          </w:sdt>
          <w:sdt>
            <w:sdtPr>
              <w:id w:val="1816519156"/>
              <w:placeholder>
                <w:docPart w:val="BE4198692DFA418097D6D29CB81F3E7A"/>
              </w:placeholder>
              <w:temporary/>
              <w:showingPlcHdr/>
              <w15:appearance w15:val="hidden"/>
            </w:sdtPr>
            <w:sdtEndPr/>
            <w:sdtContent>
              <w:p w14:paraId="66F26654" w14:textId="77777777" w:rsidR="00127C0F" w:rsidRPr="00F76D98" w:rsidRDefault="00127C0F" w:rsidP="00127C0F">
                <w:pPr>
                  <w:pStyle w:val="ListBullet"/>
                </w:pPr>
                <w:r>
                  <w:t>[A passion to learn and to increase his skills?]</w:t>
                </w:r>
              </w:p>
            </w:sdtContent>
          </w:sdt>
          <w:p w14:paraId="7C4C8326" w14:textId="77777777" w:rsidR="00127C0F" w:rsidRDefault="002905F6" w:rsidP="00127C0F">
            <w:sdt>
              <w:sdtPr>
                <w:id w:val="531850320"/>
                <w:placeholder>
                  <w:docPart w:val="9D188C62B56E4FFBB421F14DC5B2E3E4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If so, then you need look no further. You will see from my enclosed resume that I meet all of these qualifications and more.</w:t>
                </w:r>
              </w:sdtContent>
            </w:sdt>
          </w:p>
          <w:p w14:paraId="1E503275" w14:textId="77777777" w:rsidR="00127C0F" w:rsidRDefault="00127C0F" w:rsidP="00127C0F"/>
          <w:p w14:paraId="05AC6A7B" w14:textId="77777777" w:rsidR="00127C0F" w:rsidRDefault="002905F6" w:rsidP="00127C0F">
            <w:sdt>
              <w:sdtPr>
                <w:id w:val="-2122293347"/>
                <w:placeholder>
                  <w:docPart w:val="E2A4EC31CFAF4358B505A85D01B2BF16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I would very much like to discuss opportunities with [Company Name]. To schedule an interview, please call me at [phone]. The best time to reach me is between [earliest time] and [latest time], but you can leave a voice message at any time, and I will return your call.</w:t>
                </w:r>
              </w:sdtContent>
            </w:sdt>
          </w:p>
          <w:p w14:paraId="427D9819" w14:textId="77777777" w:rsidR="00127C0F" w:rsidRDefault="00127C0F" w:rsidP="00127C0F"/>
          <w:sdt>
            <w:sdtPr>
              <w:id w:val="1007951469"/>
              <w:placeholder>
                <w:docPart w:val="8308AE75A15B42A98889AB5359F601D1"/>
              </w:placeholder>
              <w:temporary/>
              <w:showingPlcHdr/>
              <w15:appearance w15:val="hidden"/>
            </w:sdtPr>
            <w:sdtEndPr/>
            <w:sdtContent>
              <w:p w14:paraId="6740BF63" w14:textId="77777777" w:rsidR="00127C0F" w:rsidRDefault="00127C0F" w:rsidP="00127C0F">
                <w:r>
                  <w:t>Thank you for taking the time to review my resume. I look forward to talking with you.</w:t>
                </w:r>
              </w:p>
            </w:sdtContent>
          </w:sdt>
          <w:p w14:paraId="39FB1DAB" w14:textId="7AA4409D" w:rsidR="00127C0F" w:rsidRDefault="00127C0F" w:rsidP="00127C0F"/>
          <w:p w14:paraId="2CE3CD4F" w14:textId="77777777" w:rsidR="0046469B" w:rsidRDefault="0046469B" w:rsidP="0046469B">
            <w:r>
              <w:t>I was first introduced to Computer Science in high school (11th grade), where I learned programming</w:t>
            </w:r>
          </w:p>
          <w:p w14:paraId="3A481D2D" w14:textId="77777777" w:rsidR="0046469B" w:rsidRDefault="0046469B" w:rsidP="0046469B">
            <w:r>
              <w:t>in C++. I enjoyed solving problems and writing code and it soon became my favorite subject. I</w:t>
            </w:r>
          </w:p>
          <w:p w14:paraId="7B941A24" w14:textId="77777777" w:rsidR="0046469B" w:rsidRDefault="0046469B" w:rsidP="0046469B">
            <w:r>
              <w:t>continued taking the Computer Science course in 12th grade, scoring the highest marks in the class</w:t>
            </w:r>
          </w:p>
          <w:p w14:paraId="7BBBCC43" w14:textId="77777777" w:rsidR="0046469B" w:rsidRDefault="0046469B" w:rsidP="0046469B">
            <w:r>
              <w:t>(98/100). After completing my high school, I knew I want to pursue a career in Computer Science or</w:t>
            </w:r>
          </w:p>
          <w:p w14:paraId="6E9829D6" w14:textId="77777777" w:rsidR="0046469B" w:rsidRDefault="0046469B" w:rsidP="0046469B">
            <w:r>
              <w:t>Information Technology (IT). I started preparing for the AIEEE (All India Engineering Entrance</w:t>
            </w:r>
          </w:p>
          <w:p w14:paraId="5E89EE8D" w14:textId="77777777" w:rsidR="0046469B" w:rsidRDefault="0046469B" w:rsidP="0046469B">
            <w:r>
              <w:t>Examination) exam, a national level competitive test taken by more than 1 million high school</w:t>
            </w:r>
          </w:p>
          <w:p w14:paraId="6C918225" w14:textId="77777777" w:rsidR="0046469B" w:rsidRDefault="0046469B" w:rsidP="0046469B">
            <w:r>
              <w:t>graduates for admission in top-tier engineering colleges in India. Scoring 98th percentile in the</w:t>
            </w:r>
          </w:p>
          <w:p w14:paraId="253AA700" w14:textId="77777777" w:rsidR="0046469B" w:rsidRDefault="0046469B" w:rsidP="0046469B">
            <w:r>
              <w:t>AIEEE exam, I pursued an undergraduate program in Information Technology from the National</w:t>
            </w:r>
          </w:p>
          <w:p w14:paraId="562571A8" w14:textId="77777777" w:rsidR="0046469B" w:rsidRDefault="0046469B" w:rsidP="0046469B">
            <w:r>
              <w:lastRenderedPageBreak/>
              <w:t>Institute of Technology (NIT), Durgapur, India. During my 4 years at the institute, I enjoyed studying</w:t>
            </w:r>
          </w:p>
          <w:p w14:paraId="75861EE2" w14:textId="77777777" w:rsidR="0046469B" w:rsidRDefault="0046469B" w:rsidP="0046469B">
            <w:r>
              <w:t>the courses in computer science and information technology. I scored the highest marks in the lab</w:t>
            </w:r>
          </w:p>
          <w:p w14:paraId="355BB0AC" w14:textId="77777777" w:rsidR="0046469B" w:rsidRDefault="0046469B" w:rsidP="0046469B">
            <w:r>
              <w:t>for “Data Structures and Algorithms” in a class of 100 students. The knowledge I gained in this</w:t>
            </w:r>
          </w:p>
          <w:p w14:paraId="199597F8" w14:textId="77777777" w:rsidR="0046469B" w:rsidRDefault="0046469B" w:rsidP="0046469B">
            <w:r>
              <w:t>course helped me win many programming tournaments in inter-college fests. I got curious about the</w:t>
            </w:r>
          </w:p>
          <w:p w14:paraId="1AF3C4A3" w14:textId="77777777" w:rsidR="0046469B" w:rsidRDefault="0046469B" w:rsidP="0046469B">
            <w:r>
              <w:t>application of computer science in robotics and built a robot using embedded C for my major project</w:t>
            </w:r>
          </w:p>
          <w:p w14:paraId="14CB55E4" w14:textId="77777777" w:rsidR="0046469B" w:rsidRDefault="0046469B" w:rsidP="0046469B">
            <w:r>
              <w:t>that explored an unmapped territory. I also participated in the “National Robotic Contest 2013” at</w:t>
            </w:r>
          </w:p>
          <w:p w14:paraId="57AAD9E7" w14:textId="77777777" w:rsidR="0046469B" w:rsidRDefault="0046469B" w:rsidP="0046469B">
            <w:r>
              <w:t>Pune, India.</w:t>
            </w:r>
          </w:p>
          <w:p w14:paraId="50765719" w14:textId="77777777" w:rsidR="0046469B" w:rsidRDefault="0046469B" w:rsidP="0046469B">
            <w:r>
              <w:t>During my first internship at Morphine Machines Private Limited, Bangalore, India, I designed and</w:t>
            </w:r>
          </w:p>
          <w:p w14:paraId="66F82E4D" w14:textId="77777777" w:rsidR="0046469B" w:rsidRDefault="0046469B" w:rsidP="0046469B">
            <w:r>
              <w:t xml:space="preserve">built user interface and also worked on producing a research paper (‘Development </w:t>
            </w:r>
            <w:proofErr w:type="gramStart"/>
            <w:r>
              <w:t>Of</w:t>
            </w:r>
            <w:proofErr w:type="gramEnd"/>
            <w:r>
              <w:t xml:space="preserve"> A Flexible</w:t>
            </w:r>
          </w:p>
          <w:p w14:paraId="5A15201B" w14:textId="77777777" w:rsidR="0046469B" w:rsidRDefault="0046469B" w:rsidP="0046469B">
            <w:r>
              <w:t xml:space="preserve">Framework for A Network </w:t>
            </w:r>
            <w:proofErr w:type="gramStart"/>
            <w:r>
              <w:t>On</w:t>
            </w:r>
            <w:proofErr w:type="gramEnd"/>
            <w:r>
              <w:t xml:space="preserve"> Chip’) that was submitted to the 27th conference in International</w:t>
            </w:r>
          </w:p>
          <w:p w14:paraId="777D875E" w14:textId="77777777" w:rsidR="0046469B" w:rsidRDefault="0046469B" w:rsidP="0046469B">
            <w:r>
              <w:t>Conference on VLSI Design, 2014.</w:t>
            </w:r>
          </w:p>
          <w:p w14:paraId="25BF2001" w14:textId="77777777" w:rsidR="0046469B" w:rsidRDefault="0046469B" w:rsidP="0046469B">
            <w:r>
              <w:t>After finishing my undergraduate degree program, I started working as a Software Developer for</w:t>
            </w:r>
          </w:p>
          <w:p w14:paraId="303B8DC5" w14:textId="77777777" w:rsidR="0046469B" w:rsidRDefault="0046469B" w:rsidP="0046469B">
            <w:r>
              <w:t>Drishti Soft Solutions at Gurgaon, India. During my 2 years at Drishti Soft Solutions, I gained</w:t>
            </w:r>
          </w:p>
          <w:p w14:paraId="77BA9C60" w14:textId="77777777" w:rsidR="0046469B" w:rsidRDefault="0046469B" w:rsidP="0046469B">
            <w:r>
              <w:t>valuable experience in software development and business intelligence. I enjoyed exploring and</w:t>
            </w:r>
          </w:p>
          <w:p w14:paraId="4D0DF899" w14:textId="77777777" w:rsidR="0046469B" w:rsidRDefault="0046469B" w:rsidP="0046469B">
            <w:r>
              <w:t>working with technology and finding creative solutions for difficult problems. Some of my projects</w:t>
            </w:r>
          </w:p>
          <w:p w14:paraId="2C06EAD0" w14:textId="77777777" w:rsidR="0046469B" w:rsidRDefault="0046469B" w:rsidP="0046469B">
            <w:r>
              <w:t>included exploration and implementation of storage solution for clients including integration with</w:t>
            </w:r>
          </w:p>
          <w:p w14:paraId="206AF040" w14:textId="77777777" w:rsidR="0046469B" w:rsidRDefault="0046469B" w:rsidP="0046469B">
            <w:r>
              <w:t>Hitachi Content Platform for storage and optimization of database performance by partitioning the</w:t>
            </w:r>
          </w:p>
          <w:p w14:paraId="418F940D" w14:textId="77777777" w:rsidR="0046469B" w:rsidRDefault="0046469B" w:rsidP="0046469B">
            <w:r>
              <w:t>data and adding multi-indexes. I got interested in machine learning when I saw my senior colleague</w:t>
            </w:r>
          </w:p>
          <w:p w14:paraId="3C2F9788" w14:textId="77777777" w:rsidR="0046469B" w:rsidRDefault="0046469B" w:rsidP="0046469B">
            <w:r>
              <w:t>working on a project, where he applied machine learning to find out the best time to call a customer</w:t>
            </w:r>
          </w:p>
          <w:p w14:paraId="08D509F6" w14:textId="77777777" w:rsidR="0046469B" w:rsidRDefault="0046469B" w:rsidP="0046469B">
            <w:r>
              <w:t>from a large database. I worked with him in another project where I helped the customer discover</w:t>
            </w:r>
          </w:p>
          <w:p w14:paraId="6FEBD5C4" w14:textId="77777777" w:rsidR="0046469B" w:rsidRDefault="0046469B" w:rsidP="0046469B">
            <w:r>
              <w:t>new information by graphically plotting the data after doing some pre-processing on the raw data.</w:t>
            </w:r>
          </w:p>
          <w:p w14:paraId="4574B145" w14:textId="77777777" w:rsidR="0046469B" w:rsidRDefault="0046469B" w:rsidP="0046469B">
            <w:r>
              <w:t>For the past year, I am playing competitive esports with the help of sponsorship from Ankit Jayant,</w:t>
            </w:r>
          </w:p>
          <w:p w14:paraId="28C181A7" w14:textId="77777777" w:rsidR="0046469B" w:rsidRDefault="0046469B" w:rsidP="0046469B">
            <w:r>
              <w:t>head of Twitch India (a video game live streaming platform). I secured 2nd position in multiple</w:t>
            </w:r>
          </w:p>
          <w:p w14:paraId="2297B87D" w14:textId="77777777" w:rsidR="0046469B" w:rsidRDefault="0046469B" w:rsidP="0046469B">
            <w:r>
              <w:t>national-level competitions and won many regional competitions. While I enjoy playing competitive</w:t>
            </w:r>
          </w:p>
          <w:p w14:paraId="318D5E90" w14:textId="77777777" w:rsidR="0046469B" w:rsidRDefault="0046469B" w:rsidP="0046469B">
            <w:r>
              <w:t xml:space="preserve">esports, I miss solving problems and working on software engineering projects. To advance </w:t>
            </w:r>
            <w:proofErr w:type="gramStart"/>
            <w:r>
              <w:t>my</w:t>
            </w:r>
            <w:proofErr w:type="gramEnd"/>
          </w:p>
          <w:p w14:paraId="17719B46" w14:textId="77777777" w:rsidR="0046469B" w:rsidRDefault="0046469B" w:rsidP="0046469B">
            <w:r>
              <w:t>career, I want to dedicate my time to a full-time graduate degree program to get in-depth knowledge</w:t>
            </w:r>
          </w:p>
          <w:p w14:paraId="7C5E818D" w14:textId="77777777" w:rsidR="0046469B" w:rsidRDefault="0046469B" w:rsidP="0046469B">
            <w:r>
              <w:t>about advanced topics in computer science like machine learning and distributed computing.</w:t>
            </w:r>
          </w:p>
          <w:p w14:paraId="509CF61B" w14:textId="77777777" w:rsidR="0046469B" w:rsidRDefault="0046469B" w:rsidP="0046469B">
            <w:r>
              <w:t xml:space="preserve">Having acquired a solid foundation in computer science and information technology through </w:t>
            </w:r>
            <w:proofErr w:type="gramStart"/>
            <w:r>
              <w:t>my</w:t>
            </w:r>
            <w:proofErr w:type="gramEnd"/>
          </w:p>
          <w:p w14:paraId="309A5BA0" w14:textId="77777777" w:rsidR="0046469B" w:rsidRDefault="0046469B" w:rsidP="0046469B">
            <w:r>
              <w:t>undergraduate degree program, and 2 years of work experience in a software development</w:t>
            </w:r>
          </w:p>
          <w:p w14:paraId="2CB9DF98" w14:textId="77777777" w:rsidR="0046469B" w:rsidRDefault="0046469B" w:rsidP="0046469B">
            <w:r>
              <w:lastRenderedPageBreak/>
              <w:t xml:space="preserve">company, I believe that I have the right caliber and motivation to pursue a graduate </w:t>
            </w:r>
            <w:proofErr w:type="spellStart"/>
            <w:r>
              <w:t>programme</w:t>
            </w:r>
            <w:proofErr w:type="spellEnd"/>
            <w:r>
              <w:t xml:space="preserve"> in</w:t>
            </w:r>
          </w:p>
          <w:p w14:paraId="71C39538" w14:textId="77777777" w:rsidR="0046469B" w:rsidRDefault="0046469B" w:rsidP="0046469B">
            <w:r>
              <w:t xml:space="preserve">Computer Science. My sister, Jyoti Sheoran, an </w:t>
            </w:r>
            <w:proofErr w:type="gramStart"/>
            <w:r>
              <w:t>alumni of your University</w:t>
            </w:r>
            <w:proofErr w:type="gramEnd"/>
            <w:r>
              <w:t>, has recommended me to</w:t>
            </w:r>
          </w:p>
          <w:p w14:paraId="77407EB9" w14:textId="77777777" w:rsidR="0046469B" w:rsidRDefault="0046469B" w:rsidP="0046469B">
            <w:r>
              <w:t>study at the University praising the quality of education and research opportunities. I am confident</w:t>
            </w:r>
          </w:p>
          <w:p w14:paraId="004A894E" w14:textId="77777777" w:rsidR="0046469B" w:rsidRDefault="0046469B" w:rsidP="0046469B">
            <w:r>
              <w:t>that the MSc. program in Computer Science at the University of Victoria will provide me with the</w:t>
            </w:r>
          </w:p>
          <w:p w14:paraId="46821FD2" w14:textId="77777777" w:rsidR="0046469B" w:rsidRDefault="0046469B" w:rsidP="0046469B">
            <w:r>
              <w:t>required knowledge and skills needed for achieving my professional goals. I hope that you will give</w:t>
            </w:r>
          </w:p>
          <w:p w14:paraId="0A4FC9CA" w14:textId="090B94C2" w:rsidR="0046469B" w:rsidRDefault="0046469B" w:rsidP="0046469B">
            <w:r>
              <w:t>my application a sincere consideration.</w:t>
            </w:r>
          </w:p>
          <w:p w14:paraId="3DAA9889" w14:textId="54AA8D18" w:rsidR="0046469B" w:rsidRDefault="0046469B" w:rsidP="00127C0F"/>
          <w:p w14:paraId="2DF3BCF1" w14:textId="77777777" w:rsidR="0046469B" w:rsidRDefault="0046469B" w:rsidP="00127C0F"/>
          <w:p w14:paraId="71AE07C1" w14:textId="77777777" w:rsidR="00127C0F" w:rsidRDefault="002905F6" w:rsidP="00127C0F">
            <w:sdt>
              <w:sdtPr>
                <w:id w:val="-1301306744"/>
                <w:placeholder>
                  <w:docPart w:val="322E0F25575C45C49E092F3F73ADFE46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Sincerely,</w:t>
                </w:r>
              </w:sdtContent>
            </w:sdt>
          </w:p>
          <w:p w14:paraId="3C6C60C3" w14:textId="77777777" w:rsidR="00127C0F" w:rsidRDefault="00127C0F" w:rsidP="00127C0F"/>
          <w:p w14:paraId="24C8F72D" w14:textId="77777777" w:rsidR="00127C0F" w:rsidRDefault="002905F6" w:rsidP="00127C0F">
            <w:sdt>
              <w:sdtPr>
                <w:id w:val="-702706069"/>
                <w:placeholder>
                  <w:docPart w:val="E925692338CD4D7F9A0CAED053444908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[Your Name]</w:t>
                </w:r>
              </w:sdtContent>
            </w:sdt>
          </w:p>
          <w:p w14:paraId="4CBF471F" w14:textId="77777777" w:rsidR="00127C0F" w:rsidRDefault="00127C0F" w:rsidP="00127C0F"/>
          <w:p w14:paraId="61185EEE" w14:textId="77777777" w:rsidR="00127C0F" w:rsidRPr="001700F2" w:rsidRDefault="002905F6" w:rsidP="00127C0F">
            <w:sdt>
              <w:sdtPr>
                <w:id w:val="247390421"/>
                <w:placeholder>
                  <w:docPart w:val="761FD4D714264BE89331A4293EFE3C8E"/>
                </w:placeholder>
                <w:temporary/>
                <w:showingPlcHdr/>
                <w15:appearance w15:val="hidden"/>
              </w:sdtPr>
              <w:sdtEndPr/>
              <w:sdtContent>
                <w:r w:rsidR="00127C0F">
                  <w:t>Enclosure</w:t>
                </w:r>
              </w:sdtContent>
            </w:sdt>
          </w:p>
        </w:tc>
      </w:tr>
      <w:tr w:rsidR="00127C0F" w:rsidRPr="001700F2" w14:paraId="15D8168E" w14:textId="77777777" w:rsidTr="00127C0F">
        <w:trPr>
          <w:trHeight w:val="622"/>
        </w:trPr>
        <w:tc>
          <w:tcPr>
            <w:tcW w:w="9300" w:type="dxa"/>
            <w:gridSpan w:val="3"/>
            <w:tcBorders>
              <w:bottom w:val="single" w:sz="18" w:space="0" w:color="BF9268" w:themeColor="accent2"/>
            </w:tcBorders>
            <w:vAlign w:val="center"/>
          </w:tcPr>
          <w:p w14:paraId="0C78EAE5" w14:textId="77777777" w:rsidR="00127C0F" w:rsidRPr="001700F2" w:rsidRDefault="00127C0F" w:rsidP="00B20DFA">
            <w:pPr>
              <w:pStyle w:val="Text"/>
            </w:pPr>
          </w:p>
        </w:tc>
      </w:tr>
    </w:tbl>
    <w:p w14:paraId="1DE60461" w14:textId="77777777" w:rsidR="00127C0F" w:rsidRPr="001700F2" w:rsidRDefault="00127C0F"/>
    <w:sectPr w:rsidR="00127C0F" w:rsidRPr="001700F2" w:rsidSect="00F316AD"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75391C" w14:textId="77777777" w:rsidR="002905F6" w:rsidRDefault="002905F6" w:rsidP="00F316AD">
      <w:r>
        <w:separator/>
      </w:r>
    </w:p>
  </w:endnote>
  <w:endnote w:type="continuationSeparator" w:id="0">
    <w:p w14:paraId="7217DBF5" w14:textId="77777777" w:rsidR="002905F6" w:rsidRDefault="002905F6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CDF93" w14:textId="77777777" w:rsidR="002905F6" w:rsidRDefault="002905F6" w:rsidP="00F316AD">
      <w:r>
        <w:separator/>
      </w:r>
    </w:p>
  </w:footnote>
  <w:footnote w:type="continuationSeparator" w:id="0">
    <w:p w14:paraId="0D18B51D" w14:textId="77777777" w:rsidR="002905F6" w:rsidRDefault="002905F6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54FF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3A9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0221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BE87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840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0C6F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3ADC9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50F2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26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E83B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BF9268" w:themeColor="accent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tDAzsjCwtDQ1MrFU0lEKTi0uzszPAykwrAUAO5fODiwAAAA="/>
  </w:docVars>
  <w:rsids>
    <w:rsidRoot w:val="0046469B"/>
    <w:rsid w:val="00127C0F"/>
    <w:rsid w:val="001700F2"/>
    <w:rsid w:val="001871FF"/>
    <w:rsid w:val="001F4150"/>
    <w:rsid w:val="00262D30"/>
    <w:rsid w:val="0027012A"/>
    <w:rsid w:val="002905F6"/>
    <w:rsid w:val="0029715D"/>
    <w:rsid w:val="0040233B"/>
    <w:rsid w:val="0046469B"/>
    <w:rsid w:val="004D0355"/>
    <w:rsid w:val="004E6224"/>
    <w:rsid w:val="005D2581"/>
    <w:rsid w:val="00617740"/>
    <w:rsid w:val="006C60E6"/>
    <w:rsid w:val="0080521C"/>
    <w:rsid w:val="00886487"/>
    <w:rsid w:val="0089710E"/>
    <w:rsid w:val="008B7A58"/>
    <w:rsid w:val="008F3A27"/>
    <w:rsid w:val="00904D7B"/>
    <w:rsid w:val="00A74E15"/>
    <w:rsid w:val="00C55D85"/>
    <w:rsid w:val="00CD50FD"/>
    <w:rsid w:val="00D20DA9"/>
    <w:rsid w:val="00D26A79"/>
    <w:rsid w:val="00DD5C35"/>
    <w:rsid w:val="00EA03EF"/>
    <w:rsid w:val="00EE275A"/>
    <w:rsid w:val="00EE2F16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BF5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6"/>
    <w:qFormat/>
    <w:rsid w:val="008B7A58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E2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EE275A"/>
    <w:rPr>
      <w:rFonts w:asciiTheme="majorHAnsi" w:eastAsiaTheme="majorEastAsia" w:hAnsiTheme="majorHAnsi" w:cstheme="majorBidi"/>
      <w:color w:val="181B23" w:themeColor="accent1" w:themeShade="7F"/>
    </w:rPr>
  </w:style>
  <w:style w:type="paragraph" w:styleId="ListBullet">
    <w:name w:val="List Bullet"/>
    <w:basedOn w:val="Normal"/>
    <w:uiPriority w:val="99"/>
    <w:unhideWhenUsed/>
    <w:rsid w:val="00EE275A"/>
    <w:pPr>
      <w:numPr>
        <w:numId w:val="10"/>
      </w:numPr>
      <w:spacing w:before="120" w:after="120"/>
      <w:contextualSpacing/>
    </w:pPr>
  </w:style>
  <w:style w:type="paragraph" w:customStyle="1" w:styleId="GraphicAnchor">
    <w:name w:val="Graphic Anchor"/>
    <w:basedOn w:val="Normal"/>
    <w:uiPriority w:val="6"/>
    <w:qFormat/>
    <w:rsid w:val="00127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il%20Kumar\AppData\Roaming\Microsoft\Templates\Minimal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FAD0FBF2F5496A9CB05D4F8D59D4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0003A-2E5F-4B9F-A2AE-9B8608220658}"/>
      </w:docPartPr>
      <w:docPartBody>
        <w:p w:rsidR="00000000" w:rsidRDefault="005D6FDA">
          <w:pPr>
            <w:pStyle w:val="59FAD0FBF2F5496A9CB05D4F8D59D4CE"/>
          </w:pPr>
          <w:r>
            <w:t>CONTACT</w:t>
          </w:r>
        </w:p>
      </w:docPartBody>
    </w:docPart>
    <w:docPart>
      <w:docPartPr>
        <w:name w:val="F45DDAE74E9F451E80AC64F4921BF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DC743-8F55-4793-9A53-9BDE7E35A558}"/>
      </w:docPartPr>
      <w:docPartBody>
        <w:p w:rsidR="00000000" w:rsidRDefault="005D6FDA">
          <w:pPr>
            <w:pStyle w:val="F45DDAE74E9F451E80AC64F4921BF28D"/>
          </w:pPr>
          <w:r>
            <w:t>[Recipient Name]</w:t>
          </w:r>
        </w:p>
      </w:docPartBody>
    </w:docPart>
    <w:docPart>
      <w:docPartPr>
        <w:name w:val="6989B80FA60048FE9CE1426627EF6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C8F3-F044-49B6-BC77-DE10E3761854}"/>
      </w:docPartPr>
      <w:docPartBody>
        <w:p w:rsidR="00000000" w:rsidRDefault="005D6FDA">
          <w:pPr>
            <w:pStyle w:val="6989B80FA60048FE9CE1426627EF677B"/>
          </w:pPr>
          <w:r>
            <w:t>[Title]</w:t>
          </w:r>
        </w:p>
      </w:docPartBody>
    </w:docPart>
    <w:docPart>
      <w:docPartPr>
        <w:name w:val="63E85C160FC94311ACE3B337C739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E04C5-0D19-49C7-9A9C-1024CDC15880}"/>
      </w:docPartPr>
      <w:docPartBody>
        <w:p w:rsidR="00000000" w:rsidRDefault="005D6FDA">
          <w:pPr>
            <w:pStyle w:val="63E85C160FC94311ACE3B337C739FF00"/>
          </w:pPr>
          <w:r>
            <w:t>[Company]</w:t>
          </w:r>
        </w:p>
      </w:docPartBody>
    </w:docPart>
    <w:docPart>
      <w:docPartPr>
        <w:name w:val="0CA3E885CC0C49A9AA69468B8EF37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3CBE9-CAE3-47A2-8C67-12FD13569AD4}"/>
      </w:docPartPr>
      <w:docPartBody>
        <w:p w:rsidR="00000000" w:rsidRDefault="005D6FDA">
          <w:pPr>
            <w:pStyle w:val="0CA3E885CC0C49A9AA69468B8EF37BEE"/>
          </w:pPr>
          <w:r>
            <w:t>[Recipient Street Address]</w:t>
          </w:r>
        </w:p>
      </w:docPartBody>
    </w:docPart>
    <w:docPart>
      <w:docPartPr>
        <w:name w:val="548A23C43F054EEA8E1457192FEE4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E953C-9BBF-407D-A550-D2C7608C76AB}"/>
      </w:docPartPr>
      <w:docPartBody>
        <w:p w:rsidR="00000000" w:rsidRDefault="005D6FDA">
          <w:pPr>
            <w:pStyle w:val="548A23C43F054EEA8E1457192FEE4010"/>
          </w:pPr>
          <w:r>
            <w:t>[Recipient City, ST Zip]</w:t>
          </w:r>
        </w:p>
      </w:docPartBody>
    </w:docPart>
    <w:docPart>
      <w:docPartPr>
        <w:name w:val="9D54913467A34530A1387A8174A08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E246-D14A-4808-AB48-56AC80457E6C}"/>
      </w:docPartPr>
      <w:docPartBody>
        <w:p w:rsidR="00000000" w:rsidRDefault="005D6FDA">
          <w:pPr>
            <w:pStyle w:val="9D54913467A34530A1387A8174A08E12"/>
          </w:pPr>
          <w:r w:rsidRPr="00BF09B3">
            <w:t>Dear</w:t>
          </w:r>
        </w:p>
      </w:docPartBody>
    </w:docPart>
    <w:docPart>
      <w:docPartPr>
        <w:name w:val="0DAF12CF579949828DAB056A79AD2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73B5B-97D7-4561-B3B0-C40176771A96}"/>
      </w:docPartPr>
      <w:docPartBody>
        <w:p w:rsidR="00000000" w:rsidRDefault="005D6FDA">
          <w:pPr>
            <w:pStyle w:val="0DAF12CF579949828DAB056A79AD28E6"/>
          </w:pPr>
          <w:r w:rsidRPr="00BF09B3">
            <w:t>[Recipient Name]</w:t>
          </w:r>
        </w:p>
      </w:docPartBody>
    </w:docPart>
    <w:docPart>
      <w:docPartPr>
        <w:name w:val="3947BCCC325940DBAAC8F37E34010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C0ECF-01B7-4989-B2FA-BB154628C92B}"/>
      </w:docPartPr>
      <w:docPartBody>
        <w:p w:rsidR="00000000" w:rsidRDefault="005D6FDA">
          <w:pPr>
            <w:pStyle w:val="3947BCCC325940DBAAC8F37E34010260"/>
          </w:pPr>
          <w:r>
            <w:t xml:space="preserve">Are you </w:t>
          </w:r>
          <w:r>
            <w:t>looking for a [job title] with:</w:t>
          </w:r>
        </w:p>
      </w:docPartBody>
    </w:docPart>
    <w:docPart>
      <w:docPartPr>
        <w:name w:val="6BAE86E2F13A4D7AAA381A4E37AFA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BF578-E333-422F-9B9A-173265CBD505}"/>
      </w:docPartPr>
      <w:docPartBody>
        <w:p w:rsidR="00000000" w:rsidRDefault="005D6FDA">
          <w:pPr>
            <w:pStyle w:val="6BAE86E2F13A4D7AAA381A4E37AFAE90"/>
          </w:pPr>
          <w:r w:rsidRPr="00F76D98">
            <w:t>[Number] years of hands-on experience in [area of expertise]?</w:t>
          </w:r>
        </w:p>
      </w:docPartBody>
    </w:docPart>
    <w:docPart>
      <w:docPartPr>
        <w:name w:val="9069590A389E4C9F893CA262F5A19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D3664-66E8-42D9-8D58-505BB3E77BB5}"/>
      </w:docPartPr>
      <w:docPartBody>
        <w:p w:rsidR="00000000" w:rsidRDefault="005D6FDA">
          <w:pPr>
            <w:pStyle w:val="9069590A389E4C9F893CA262F5A19305"/>
          </w:pPr>
          <w:r>
            <w:t>Knowledge of the latest technology in [industry or field]?</w:t>
          </w:r>
        </w:p>
      </w:docPartBody>
    </w:docPart>
    <w:docPart>
      <w:docPartPr>
        <w:name w:val="0627894C10624C90ABF5CDB79BDFC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9E873-0EE6-4FF4-858A-71AC943A5981}"/>
      </w:docPartPr>
      <w:docPartBody>
        <w:p w:rsidR="00000000" w:rsidRDefault="005D6FDA">
          <w:pPr>
            <w:pStyle w:val="0627894C10624C90ABF5CDB79BDFC16F"/>
          </w:pPr>
          <w:r>
            <w:t>[Excellent written and oral communication skills?]</w:t>
          </w:r>
        </w:p>
      </w:docPartBody>
    </w:docPart>
    <w:docPart>
      <w:docPartPr>
        <w:name w:val="BE4198692DFA418097D6D29CB81F3E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FFA8E-4CB0-4EC4-94DC-6956ABCA891B}"/>
      </w:docPartPr>
      <w:docPartBody>
        <w:p w:rsidR="00000000" w:rsidRDefault="005D6FDA">
          <w:pPr>
            <w:pStyle w:val="BE4198692DFA418097D6D29CB81F3E7A"/>
          </w:pPr>
          <w:r>
            <w:t xml:space="preserve">[A passion to learn and to increase his </w:t>
          </w:r>
          <w:r>
            <w:t>skills?]</w:t>
          </w:r>
        </w:p>
      </w:docPartBody>
    </w:docPart>
    <w:docPart>
      <w:docPartPr>
        <w:name w:val="9D188C62B56E4FFBB421F14DC5B2E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B6F01-955D-4C0F-AF7A-514C6CA648D4}"/>
      </w:docPartPr>
      <w:docPartBody>
        <w:p w:rsidR="00000000" w:rsidRDefault="005D6FDA">
          <w:pPr>
            <w:pStyle w:val="9D188C62B56E4FFBB421F14DC5B2E3E4"/>
          </w:pPr>
          <w:r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E2A4EC31CFAF4358B505A85D01B2B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F296C1-77BA-4B5D-AFF8-FE02EC332124}"/>
      </w:docPartPr>
      <w:docPartBody>
        <w:p w:rsidR="00000000" w:rsidRDefault="005D6FDA">
          <w:pPr>
            <w:pStyle w:val="E2A4EC31CFAF4358B505A85D01B2BF16"/>
          </w:pPr>
          <w:r>
            <w:t>I would very much like to discuss opportunities with [Company Name]. To schedule an interview, please call me at [pho</w:t>
          </w:r>
          <w:r>
            <w:t>ne]. The best time to reach me is between [earliest time] and [latest time], but you can leave a voice message at any time, and I will return your call.</w:t>
          </w:r>
        </w:p>
      </w:docPartBody>
    </w:docPart>
    <w:docPart>
      <w:docPartPr>
        <w:name w:val="8308AE75A15B42A98889AB5359F60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6BF17-9D0D-48B0-8E8D-C1062C245733}"/>
      </w:docPartPr>
      <w:docPartBody>
        <w:p w:rsidR="00000000" w:rsidRDefault="005D6FDA">
          <w:pPr>
            <w:pStyle w:val="8308AE75A15B42A98889AB5359F601D1"/>
          </w:pPr>
          <w:r>
            <w:t>Thank you for taking the time to review my resume. I look forward to talking with you.</w:t>
          </w:r>
        </w:p>
      </w:docPartBody>
    </w:docPart>
    <w:docPart>
      <w:docPartPr>
        <w:name w:val="322E0F25575C45C49E092F3F73ADF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A360F-5BE6-47C7-B389-E93755391DB1}"/>
      </w:docPartPr>
      <w:docPartBody>
        <w:p w:rsidR="00000000" w:rsidRDefault="005D6FDA">
          <w:pPr>
            <w:pStyle w:val="322E0F25575C45C49E092F3F73ADFE46"/>
          </w:pPr>
          <w:r>
            <w:t>Sincerely,</w:t>
          </w:r>
        </w:p>
      </w:docPartBody>
    </w:docPart>
    <w:docPart>
      <w:docPartPr>
        <w:name w:val="E925692338CD4D7F9A0CAED053444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2320B-C17D-48C8-AA75-3872D503A80E}"/>
      </w:docPartPr>
      <w:docPartBody>
        <w:p w:rsidR="00000000" w:rsidRDefault="005D6FDA">
          <w:pPr>
            <w:pStyle w:val="E925692338CD4D7F9A0CAED053444908"/>
          </w:pPr>
          <w:r>
            <w:t>[Your Name]</w:t>
          </w:r>
        </w:p>
      </w:docPartBody>
    </w:docPart>
    <w:docPart>
      <w:docPartPr>
        <w:name w:val="761FD4D714264BE89331A4293EFE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56529-D656-40AD-B42E-BF87A1D8950A}"/>
      </w:docPartPr>
      <w:docPartBody>
        <w:p w:rsidR="00000000" w:rsidRDefault="005D6FDA">
          <w:pPr>
            <w:pStyle w:val="761FD4D714264BE89331A4293EFE3C8E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DA"/>
    <w:rsid w:val="005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E0B3AC25A2410C926C33E99CA67C3E">
    <w:name w:val="D2E0B3AC25A2410C926C33E99CA67C3E"/>
  </w:style>
  <w:style w:type="paragraph" w:customStyle="1" w:styleId="1E752D39F08544B6A8B3DC2198260D14">
    <w:name w:val="1E752D39F08544B6A8B3DC2198260D14"/>
  </w:style>
  <w:style w:type="paragraph" w:customStyle="1" w:styleId="0C927AA62C11418682F72FE82888DFAF">
    <w:name w:val="0C927AA62C11418682F72FE82888DFAF"/>
  </w:style>
  <w:style w:type="paragraph" w:customStyle="1" w:styleId="59FAD0FBF2F5496A9CB05D4F8D59D4CE">
    <w:name w:val="59FAD0FBF2F5496A9CB05D4F8D59D4CE"/>
  </w:style>
  <w:style w:type="paragraph" w:customStyle="1" w:styleId="315799BA80B9491BAD87E93248333F79">
    <w:name w:val="315799BA80B9491BAD87E93248333F79"/>
  </w:style>
  <w:style w:type="paragraph" w:customStyle="1" w:styleId="15FE763DAFD64EE1A4D25A443C7E3808">
    <w:name w:val="15FE763DAFD64EE1A4D25A443C7E3808"/>
  </w:style>
  <w:style w:type="paragraph" w:customStyle="1" w:styleId="17ECADDADEBA4077A21B10693C6A9F41">
    <w:name w:val="17ECADDADEBA4077A21B10693C6A9F41"/>
  </w:style>
  <w:style w:type="paragraph" w:customStyle="1" w:styleId="F45DDAE74E9F451E80AC64F4921BF28D">
    <w:name w:val="F45DDAE74E9F451E80AC64F4921BF28D"/>
  </w:style>
  <w:style w:type="paragraph" w:customStyle="1" w:styleId="6989B80FA60048FE9CE1426627EF677B">
    <w:name w:val="6989B80FA60048FE9CE1426627EF677B"/>
  </w:style>
  <w:style w:type="paragraph" w:customStyle="1" w:styleId="63E85C160FC94311ACE3B337C739FF00">
    <w:name w:val="63E85C160FC94311ACE3B337C739FF00"/>
  </w:style>
  <w:style w:type="paragraph" w:customStyle="1" w:styleId="0CA3E885CC0C49A9AA69468B8EF37BEE">
    <w:name w:val="0CA3E885CC0C49A9AA69468B8EF37BEE"/>
  </w:style>
  <w:style w:type="paragraph" w:customStyle="1" w:styleId="548A23C43F054EEA8E1457192FEE4010">
    <w:name w:val="548A23C43F054EEA8E1457192FEE4010"/>
  </w:style>
  <w:style w:type="paragraph" w:customStyle="1" w:styleId="9D54913467A34530A1387A8174A08E12">
    <w:name w:val="9D54913467A34530A1387A8174A08E12"/>
  </w:style>
  <w:style w:type="paragraph" w:customStyle="1" w:styleId="0DAF12CF579949828DAB056A79AD28E6">
    <w:name w:val="0DAF12CF579949828DAB056A79AD28E6"/>
  </w:style>
  <w:style w:type="paragraph" w:customStyle="1" w:styleId="3947BCCC325940DBAAC8F37E34010260">
    <w:name w:val="3947BCCC325940DBAAC8F37E34010260"/>
  </w:style>
  <w:style w:type="paragraph" w:customStyle="1" w:styleId="6BAE86E2F13A4D7AAA381A4E37AFAE90">
    <w:name w:val="6BAE86E2F13A4D7AAA381A4E37AFAE90"/>
  </w:style>
  <w:style w:type="paragraph" w:customStyle="1" w:styleId="9069590A389E4C9F893CA262F5A19305">
    <w:name w:val="9069590A389E4C9F893CA262F5A19305"/>
  </w:style>
  <w:style w:type="paragraph" w:customStyle="1" w:styleId="0627894C10624C90ABF5CDB79BDFC16F">
    <w:name w:val="0627894C10624C90ABF5CDB79BDFC16F"/>
  </w:style>
  <w:style w:type="paragraph" w:customStyle="1" w:styleId="BE4198692DFA418097D6D29CB81F3E7A">
    <w:name w:val="BE4198692DFA418097D6D29CB81F3E7A"/>
  </w:style>
  <w:style w:type="paragraph" w:customStyle="1" w:styleId="9D188C62B56E4FFBB421F14DC5B2E3E4">
    <w:name w:val="9D188C62B56E4FFBB421F14DC5B2E3E4"/>
  </w:style>
  <w:style w:type="paragraph" w:customStyle="1" w:styleId="E2A4EC31CFAF4358B505A85D01B2BF16">
    <w:name w:val="E2A4EC31CFAF4358B505A85D01B2BF16"/>
  </w:style>
  <w:style w:type="paragraph" w:customStyle="1" w:styleId="8308AE75A15B42A98889AB5359F601D1">
    <w:name w:val="8308AE75A15B42A98889AB5359F601D1"/>
  </w:style>
  <w:style w:type="paragraph" w:customStyle="1" w:styleId="322E0F25575C45C49E092F3F73ADFE46">
    <w:name w:val="322E0F25575C45C49E092F3F73ADFE46"/>
  </w:style>
  <w:style w:type="paragraph" w:customStyle="1" w:styleId="E925692338CD4D7F9A0CAED053444908">
    <w:name w:val="E925692338CD4D7F9A0CAED053444908"/>
  </w:style>
  <w:style w:type="paragraph" w:customStyle="1" w:styleId="761FD4D714264BE89331A4293EFE3C8E">
    <w:name w:val="761FD4D714264BE89331A4293EFE3C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A875E0-5BAE-4BD9-A36A-EDAD423B39A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1BD1C97-63DC-4AE3-B850-F629615CA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04680A-0D1D-460F-8EA2-C8931699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cover letter.dotx</Template>
  <TotalTime>0</TotalTime>
  <Pages>3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2019-09-30T12:03:00Z</dcterms:created>
  <dcterms:modified xsi:type="dcterms:W3CDTF">2019-09-30T12:05:00Z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